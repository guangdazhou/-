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软通动力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自我介绍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简历项目都是你们公司做的么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最近项目讲一下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讲下缓存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怎么接任务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项目组多少人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之前工作地点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为什么来深圳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对加班怎么看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总结: 前面答得还行,面试官对技术了解也不深, 容易忽悠 ,本来印象还可以, 就是问我怎么接任务,这个问题没准备,也不知道怎么回答,有点懵, 然后对我挺怀疑,一直追问我以前工作细节, 还好后面的问题都有准备, 等下轮面试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854243"/>
    <w:rsid w:val="03854243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2018-09-11T09:18:00Z</dcterms:created>
  <dc:creator>Administrator</dc:creator>
  <cp:lastModifiedBy>Administrator</cp:lastModifiedBy>
  <dcterms:modified xsi:type="dcterms:W3CDTF">2018-09-11T09:20:02Z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