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中软国际 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(Python后端)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Django用得多还是Flask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区别是什么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ORM讲下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Flask有ORM么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Flask是单进程的,你用flask写网页假如数据量很大,怎么解决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redis有哪些用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selery用过吗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Nginx可以干吗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数据库用过哪些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多表查询会不会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(写了一个爬虫项目,感觉他爬虫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不太懂)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是不是只要输入url就能爬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怎么获取想要的数据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爬取数据是干嘛用的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171D2"/>
    <w:rsid w:val="086171D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2018-09-13T10:51:00Z</dcterms:created>
  <dc:creator>Administrator</dc:creator>
  <cp:lastModifiedBy>Administrator</cp:lastModifiedBy>
  <dcterms:modified xsi:type="dcterms:W3CDTF">2018-09-13T11:03:29Z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