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易博天下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(网上投的,电话面试)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最近项目讲下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用的什么数据库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数据库什么情况下考虑读写分离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如果表中字段很多,怎么查,(说加索引)马上问全文索引用过么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不会,,让你学的话会考虑怎么学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你用的Django框架,,都是用ORM么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还准备发一段代码问我怎么优化查询,,,(手机没下载QQ,所以不回答了)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Redis有用在哪些地方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说缓存,然后问项目中哪些地方用了缓存,,还有怎么消除缓存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Redis用过消息队列么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说有用过selery + RebitMQ, 短信发送和订单有用到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你说用在订单,,假如订单发送失败,怎么提示用户信息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项目中用到哪些设计模式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在项目中有没有提出过什么有用的建议(没办法瞎扯吧)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在最近项目中遇到最难的是什么(不想再给自己挖坑了,拒绝回答)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还有N多细节的,忘了,,基本答什么对方都能接着问,,头皮发麻,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最后还让我发点之前写过的demo给他,,准备把许可老师那个爬虫的代码发他....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128B1"/>
    <w:rsid w:val="515128B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2018-09-12T13:38:00Z</dcterms:created>
  <dc:creator>Administrator</dc:creator>
  <cp:lastModifiedBy>Administrator</cp:lastModifiedBy>
  <dcterms:modified xsi:type="dcterms:W3CDTF">2018-09-12T13:54:00Z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