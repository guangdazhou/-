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刷宝科技,互联网金融,,聊得挺愉快.貌似行业很有潜力,风控建模的</w:t>
      </w:r>
    </w:p>
    <w:p>
      <w:pPr>
        <w:rPr>
          <w:rFonts w:hint="eastAsia"/>
        </w:rPr>
      </w:pPr>
      <w:r>
        <w:rPr>
          <w:rFonts w:hint="eastAsia"/>
        </w:rPr>
        <w:t>2个技术官,分别一个小时</w:t>
      </w:r>
    </w:p>
    <w:p>
      <w:pPr>
        <w:rPr>
          <w:rFonts w:hint="eastAsia"/>
        </w:rPr>
      </w:pPr>
      <w:r>
        <w:rPr>
          <w:rFonts w:hint="eastAsia"/>
        </w:rPr>
        <w:t>第一个是风控模型技术负责人</w:t>
      </w:r>
    </w:p>
    <w:p>
      <w:pPr>
        <w:rPr>
          <w:rFonts w:hint="eastAsia"/>
        </w:rPr>
      </w:pPr>
      <w:r>
        <w:rPr>
          <w:rFonts w:hint="eastAsia"/>
        </w:rPr>
        <w:t>,第二个是大数据技术员</w:t>
      </w:r>
    </w:p>
    <w:p>
      <w:pPr>
        <w:rPr>
          <w:rFonts w:hint="eastAsia"/>
        </w:rPr>
      </w:pPr>
      <w:r>
        <w:rPr>
          <w:rFonts w:hint="eastAsia"/>
        </w:rPr>
        <w:t>简历上写什么,基本全部问到.</w:t>
      </w:r>
    </w:p>
    <w:p>
      <w:pPr>
        <w:rPr>
          <w:rFonts w:hint="eastAsia"/>
        </w:rPr>
      </w:pPr>
      <w:r>
        <w:rPr>
          <w:rFonts w:hint="eastAsia"/>
        </w:rPr>
        <w:t>手写快速排序?(因为已背下,被两个技术官夸赞算法基础扎实,草泥马飞过,,)</w:t>
      </w:r>
    </w:p>
    <w:p>
      <w:pPr>
        <w:rPr>
          <w:rFonts w:hint="eastAsia"/>
        </w:rPr>
      </w:pPr>
      <w:r>
        <w:rPr>
          <w:rFonts w:hint="eastAsia"/>
        </w:rPr>
        <w:t>手写SQL筛选(不难的 行筛选 手机号like 135%  这种答案)</w:t>
      </w:r>
    </w:p>
    <w:p>
      <w:pPr>
        <w:rPr>
          <w:rFonts w:hint="eastAsia"/>
        </w:rPr>
      </w:pPr>
      <w:r>
        <w:rPr>
          <w:rFonts w:hint="eastAsia"/>
        </w:rPr>
        <w:t>对SVM的理解?空间映射的原理?(答复方差最大的特征,递归查出正交的特征,依次排序,自动封装,给定阈值)</w:t>
      </w:r>
    </w:p>
    <w:p>
      <w:pPr>
        <w:rPr>
          <w:rFonts w:hint="eastAsia"/>
        </w:rPr>
      </w:pPr>
      <w:r>
        <w:rPr>
          <w:rFonts w:hint="eastAsia"/>
        </w:rPr>
        <w:t>PCA降维的原理?(答了同样的,笑了就)</w:t>
      </w:r>
    </w:p>
    <w:p>
      <w:pPr>
        <w:rPr>
          <w:rFonts w:hint="eastAsia"/>
        </w:rPr>
      </w:pPr>
      <w:r>
        <w:rPr>
          <w:rFonts w:hint="eastAsia"/>
        </w:rPr>
        <w:t>看过周志华的机器学习没有?看过李航的统计学没有?XGboost了解没</w:t>
      </w:r>
    </w:p>
    <w:p>
      <w:pPr>
        <w:rPr>
          <w:rFonts w:hint="eastAsia"/>
        </w:rPr>
      </w:pPr>
      <w:r>
        <w:rPr>
          <w:rFonts w:hint="eastAsia"/>
        </w:rPr>
        <w:t>SQL优化的方式?(答了查询语句+索引设置两方面,算满意)</w:t>
      </w:r>
    </w:p>
    <w:p>
      <w:pPr>
        <w:rPr>
          <w:rFonts w:hint="eastAsia"/>
        </w:rPr>
      </w:pPr>
      <w:r>
        <w:rPr>
          <w:rFonts w:hint="eastAsia"/>
        </w:rPr>
        <w:t>为什么有时候SQL索引会失效?(答经常增删改,数据内存的指向地址变化了,  貌似不太对)</w:t>
      </w:r>
    </w:p>
    <w:p>
      <w:pPr>
        <w:rPr>
          <w:rFonts w:hint="eastAsia"/>
        </w:rPr>
      </w:pPr>
      <w:r>
        <w:rPr>
          <w:rFonts w:hint="eastAsia"/>
        </w:rPr>
        <w:t>缺失值怎么处理(答,如果重要就保留待观察或者拉格朗日插值法,如果不重要就删了)</w:t>
      </w:r>
    </w:p>
    <w:p>
      <w:pPr>
        <w:rPr>
          <w:rFonts w:hint="eastAsia"/>
        </w:rPr>
      </w:pPr>
      <w:r>
        <w:rPr>
          <w:rFonts w:hint="eastAsia"/>
        </w:rPr>
        <w:t>怎么检测异常值,(回答上四分图,下四分的箱型图,然后被指导还有另外一个常用的实际,)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给你一个手机号表,能获取什么信息(偏向数据清洗,判断哪些缺失例如是不是11位,哪些可能是随便填的)</w:t>
      </w:r>
    </w:p>
    <w:p>
      <w:pPr>
        <w:rPr>
          <w:rFonts w:hint="eastAsia"/>
        </w:rPr>
      </w:pPr>
      <w:r>
        <w:rPr>
          <w:rFonts w:hint="eastAsia"/>
        </w:rPr>
        <w:t>表里是身份证号码,怎么提取出来年龄,判断注册是乱填的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拓展非常多,给你上课一样,,装老实,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tree,hadoop.二叉树,链式索引,内存地址啥的.这种谈谈理解.测试知识面,还问业余看什么书,有什么兴趣爱好.加班强度接受能力.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人脸识别用过什么工具做的答(咱们讲过的啥serachCV,自动逼近系数的那个,随便谈了下),社交网络分析igraph ,jieba,snownlp 情感分析,忒多,都会问到,写什么问什么.,做过什么kaggle比赛啥的.RMF模型(数据挖掘实战的第七章,航空客户价值模型有)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vivo数据分析,目前在上梅林,9月搬到宝安中心壹方城,很有钱的样子.已过技术面,约了27号非技术面,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面试官一个人,是团队负责人.一脸严肃两个小时,全是谈技术.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理论问题: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逻辑斯第回归的算法原理?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线性回归的原理和上面的区别?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数据规约,数据清洗,缺失值,特征处理,降维-模型建立,细致讲某个项目的工作过程.越细越好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爬虫的东西.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怎么确定降维的特征?舍去的原因.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针对项目: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量纲归一化均值化,的作用区别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特征中,时间选年还是月,为什么.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经纬度数据表,能提炼出什么价值信息?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,,,后面还有很多,忘了,,,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7D182"/>
    <w:multiLevelType w:val="singleLevel"/>
    <w:tmpl w:val="A157D182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42C5D"/>
    <w:rsid w:val="2AF42C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2018-07-26T08:37:00Z</dcterms:created>
  <dc:creator>梁s</dc:creator>
  <cp:lastModifiedBy>梁s</cp:lastModifiedBy>
  <dcterms:modified xsi:type="dcterms:W3CDTF">2018-07-26T08:44:31Z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