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君和科技面试总结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1印象深的项目是哪个，简单谈一下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2之前德学测平台分析数据多少？具体如何判断试题的难易程度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3爬虫爬取数据如何解决登录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4knn具体如何使用的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5情感分析怎么做的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6对于有更新字段等信息的时候数据存储怎么实现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7之前跑那个模型跑了多长时间。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D223D"/>
    <w:rsid w:val="05B520E9"/>
    <w:rsid w:val="147512C7"/>
    <w:rsid w:val="193D223D"/>
    <w:rsid w:val="2BA6218D"/>
    <w:rsid w:val="6D535020"/>
    <w:rsid w:val="76D5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2018-08-01T07:36:00Z</dcterms:created>
  <dc:creator>梁s</dc:creator>
  <cp:lastModifiedBy>梁s</cp:lastModifiedBy>
  <dcterms:modified xsi:type="dcterms:W3CDTF">2018-08-02T06:58:52Z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