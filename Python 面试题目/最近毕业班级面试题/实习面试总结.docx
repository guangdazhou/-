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/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实习面试总结</w:t>
      </w:r>
    </w:p>
    <w:p>
      <w:pPr>
        <w:jc w:val="center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面试岗位:软件开发实习生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t>公司:</w:t>
      </w: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  <w:t>深圳市零壹移动互联系统有限公司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lang w:val="en-US" w:eastAsia="zh-CN"/>
        </w:rPr>
        <w:t xml:space="preserve">    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lang w:val="en-US" w:eastAsia="zh-CN"/>
        </w:rPr>
        <w:t>公司有两百多人,在半山腰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底层原理:很重要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print() 的原理是什么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 有哪些数据类型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70" w:lineRule="atLeast"/>
        <w:ind w:left="0" w:right="0" w:firstLine="0"/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python如何调用C/C++底层库与互相传值_python</w:t>
      </w:r>
    </w:p>
    <w:p>
      <w:pP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自定义异常类的父类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是什么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网络编程的底层原理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a = </w:t>
      </w: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‘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abc</w:t>
      </w: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’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b = </w:t>
      </w: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‘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abc</w:t>
      </w: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’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a is b 是什么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面向对象编程 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重载和重写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Linux 命令 ll 之后</w:t>
      </w:r>
    </w:p>
    <w:p>
      <w:pP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  <w:r>
        <w:rPr>
          <w:rFonts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-rwxr-xr-x 1 root bin 5013 Aug 15 9:32 uname*　　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lrwxrwxrwx 1 root root 4 Nov 24 19:30 zcat-&gt;gzip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 xml:space="preserve">  前面一栏啥意思,</w:t>
      </w:r>
    </w:p>
    <w:p>
      <w:pP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</w:p>
    <w:p>
      <w:pP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>Linux 怎么不熟服务器的</w:t>
      </w:r>
    </w:p>
    <w:p>
      <w:pP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>估计面试官不是太懂python ,是从事java,和C的</w:t>
      </w:r>
    </w:p>
    <w:p>
      <w:pP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 xml:space="preserve">没问我 django ,flask,爬虫和数据分析的  心里很慌  </w:t>
      </w:r>
    </w:p>
    <w:p>
      <w:pP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</w:p>
    <w:p>
      <w:pP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>技术面试一个小时,人事40分钟 最后问我薪资 我说9K  感觉凉凉了</w:t>
      </w:r>
    </w:p>
    <w:p>
      <w:pP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>再次说一句,这公司很喜欢稳底层原理,大家多熟悉一下</w:t>
      </w:r>
      <w:bookmarkStart w:id="0" w:name="_GoBack"/>
      <w:bookmarkEnd w:id="0"/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’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E85917"/>
    <w:rsid w:val="0AE85917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173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2018-06-14T10:00:00Z</dcterms:created>
  <dc:creator>指间流转、荒芜的青春</dc:creator>
  <cp:lastModifiedBy>指间流转、荒芜的青春</cp:lastModifiedBy>
  <dcterms:modified xsi:type="dcterms:W3CDTF">2018-06-14T13:22:26Z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